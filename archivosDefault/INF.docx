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A06B" w14:textId="77777777" w:rsidR="002111CF" w:rsidRDefault="002111CF" w:rsidP="002111CF">
      <w:pPr>
        <w:pStyle w:val="TtuloTDC"/>
        <w:jc w:val="center"/>
      </w:pPr>
      <w:bookmarkStart w:id="0" w:name="_Hlk85617301"/>
      <w:bookmarkEnd w:id="0"/>
      <w:r>
        <w:tab/>
      </w:r>
      <w:r>
        <w:tab/>
      </w:r>
      <w:r>
        <w:tab/>
      </w:r>
    </w:p>
    <w:p w14:paraId="6F36FC7D" w14:textId="05759E1A" w:rsidR="002111CF" w:rsidRDefault="002111CF" w:rsidP="002111CF">
      <w:pPr>
        <w:spacing w:after="240"/>
        <w:rPr>
          <w:b/>
          <w:i/>
          <w:sz w:val="28"/>
          <w:szCs w:val="28"/>
        </w:rPr>
      </w:pPr>
    </w:p>
    <w:p w14:paraId="2B813C86" w14:textId="7882ABEF" w:rsidR="002111CF" w:rsidRPr="00D304C4" w:rsidRDefault="002111CF" w:rsidP="002111CF">
      <w:pPr>
        <w:spacing w:after="240"/>
        <w:rPr>
          <w:b/>
          <w:iCs/>
          <w:sz w:val="28"/>
          <w:szCs w:val="28"/>
        </w:rPr>
      </w:pPr>
      <w:r w:rsidRPr="00D304C4">
        <w:rPr>
          <w:b/>
          <w:i/>
          <w:sz w:val="28"/>
          <w:szCs w:val="28"/>
        </w:rPr>
        <w:t>Cliente</w:t>
      </w:r>
      <w:r w:rsidRPr="00414069">
        <w:rPr>
          <w:b/>
          <w:i/>
          <w:sz w:val="28"/>
          <w:szCs w:val="28"/>
        </w:rPr>
        <w:t>:</w:t>
      </w:r>
      <w:r w:rsidR="00223852">
        <w:rPr>
          <w:b/>
          <w:i/>
          <w:sz w:val="28"/>
          <w:szCs w:val="28"/>
        </w:rPr>
        <w:t xml:space="preserve">  </w:t>
      </w:r>
    </w:p>
    <w:p w14:paraId="17FBB6ED" w14:textId="673CFE87" w:rsidR="002111CF" w:rsidRPr="00790DA8" w:rsidRDefault="002111CF" w:rsidP="002111CF">
      <w:pPr>
        <w:spacing w:after="240"/>
        <w:rPr>
          <w:b/>
          <w:i/>
          <w:sz w:val="28"/>
          <w:szCs w:val="28"/>
        </w:rPr>
      </w:pPr>
    </w:p>
    <w:p w14:paraId="2EA55833" w14:textId="6E6E5291" w:rsidR="002111CF" w:rsidRDefault="002111CF" w:rsidP="002111CF">
      <w:pPr>
        <w:spacing w:after="240"/>
        <w:rPr>
          <w:b/>
          <w:sz w:val="40"/>
          <w:szCs w:val="40"/>
        </w:rPr>
      </w:pPr>
    </w:p>
    <w:p w14:paraId="669AC29F" w14:textId="1E0F4036" w:rsidR="002111CF" w:rsidRDefault="002111CF" w:rsidP="002111CF">
      <w:pPr>
        <w:rPr>
          <w:b/>
          <w:sz w:val="40"/>
          <w:szCs w:val="40"/>
        </w:rPr>
      </w:pPr>
    </w:p>
    <w:p w14:paraId="4A1F1CB3" w14:textId="269CEB00" w:rsidR="00A07726" w:rsidRDefault="00A07726" w:rsidP="002111CF">
      <w:pPr>
        <w:rPr>
          <w:b/>
          <w:sz w:val="40"/>
          <w:szCs w:val="40"/>
        </w:rPr>
      </w:pPr>
    </w:p>
    <w:p w14:paraId="362649CC" w14:textId="77777777" w:rsidR="00426056" w:rsidRDefault="00426056" w:rsidP="00223852">
      <w:pPr>
        <w:ind w:left="708" w:firstLine="708"/>
        <w:rPr>
          <w:b/>
          <w:sz w:val="40"/>
          <w:szCs w:val="40"/>
        </w:rPr>
      </w:pPr>
    </w:p>
    <w:p w14:paraId="0B4FE31B" w14:textId="648AA69A" w:rsidR="00223852" w:rsidRDefault="00223852" w:rsidP="00223852">
      <w:pPr>
        <w:ind w:left="708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</w:p>
    <w:p w14:paraId="65C8B914" w14:textId="77777777" w:rsidR="00A07726" w:rsidRPr="00AF3E19" w:rsidRDefault="00A07726" w:rsidP="002111CF"/>
    <w:p w14:paraId="5A2947D2" w14:textId="77777777" w:rsidR="002111CF" w:rsidRPr="00AF3E19" w:rsidRDefault="002111CF" w:rsidP="002111CF"/>
    <w:p w14:paraId="7CB51901" w14:textId="77777777" w:rsidR="002111CF" w:rsidRPr="00AF3E19" w:rsidRDefault="002111CF" w:rsidP="002111CF"/>
    <w:p w14:paraId="4A8D33C6" w14:textId="77777777" w:rsidR="002111CF" w:rsidRPr="00AF3E19" w:rsidRDefault="002111CF" w:rsidP="002111CF"/>
    <w:p w14:paraId="6FA96BC6" w14:textId="77777777" w:rsidR="00A07726" w:rsidRDefault="00A07726" w:rsidP="002111CF">
      <w:pPr>
        <w:rPr>
          <w:b/>
          <w:i/>
          <w:sz w:val="28"/>
          <w:szCs w:val="28"/>
        </w:rPr>
      </w:pPr>
    </w:p>
    <w:p w14:paraId="1D4939F7" w14:textId="6071251B" w:rsidR="002111CF" w:rsidRPr="00AF3E19" w:rsidRDefault="002111CF" w:rsidP="002111CF">
      <w:pPr>
        <w:rPr>
          <w:sz w:val="28"/>
          <w:szCs w:val="28"/>
        </w:rPr>
      </w:pPr>
      <w:r w:rsidRPr="00AF3E19">
        <w:rPr>
          <w:sz w:val="28"/>
          <w:szCs w:val="28"/>
        </w:rPr>
        <w:tab/>
      </w:r>
      <w:r w:rsidRPr="00AF3E19">
        <w:rPr>
          <w:sz w:val="28"/>
          <w:szCs w:val="28"/>
        </w:rPr>
        <w:tab/>
      </w:r>
    </w:p>
    <w:p w14:paraId="1D41823D" w14:textId="77777777" w:rsidR="002111CF" w:rsidRPr="00AF3E19" w:rsidRDefault="002111CF" w:rsidP="002111CF">
      <w:pPr>
        <w:rPr>
          <w:sz w:val="28"/>
          <w:szCs w:val="28"/>
        </w:rPr>
      </w:pPr>
    </w:p>
    <w:p w14:paraId="752E18E7" w14:textId="77777777" w:rsidR="002111CF" w:rsidRPr="00AF3E19" w:rsidRDefault="002111CF" w:rsidP="002111CF">
      <w:pPr>
        <w:rPr>
          <w:sz w:val="28"/>
          <w:szCs w:val="28"/>
        </w:rPr>
      </w:pPr>
    </w:p>
    <w:p w14:paraId="7E473023" w14:textId="3BA8E4C7" w:rsidR="00EE012E" w:rsidRPr="00EB5AA3" w:rsidRDefault="00EE012E" w:rsidP="002111CF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Informe resumen </w:t>
      </w:r>
    </w:p>
    <w:p w14:paraId="0B212F54" w14:textId="5F0B0471" w:rsidR="002111CF" w:rsidRDefault="002111CF" w:rsidP="002111CF">
      <w:pPr>
        <w:rPr>
          <w:sz w:val="28"/>
          <w:szCs w:val="28"/>
        </w:rPr>
      </w:pPr>
      <w:r>
        <w:rPr>
          <w:b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 w:rsidR="00426056">
        <w:rPr>
          <w:sz w:val="28"/>
          <w:szCs w:val="28"/>
        </w:rPr>
        <w:t>A</w:t>
      </w:r>
    </w:p>
    <w:p w14:paraId="2C0365FE" w14:textId="75E9E781" w:rsidR="002E571F" w:rsidRDefault="002111CF" w:rsidP="002E571F">
      <w:r>
        <w:rPr>
          <w:b/>
          <w:sz w:val="28"/>
          <w:szCs w:val="28"/>
        </w:rPr>
        <w:t>Fecha:</w:t>
      </w:r>
      <w:r>
        <w:rPr>
          <w:sz w:val="28"/>
          <w:szCs w:val="28"/>
        </w:rPr>
        <w:t xml:space="preserve"> </w:t>
      </w:r>
    </w:p>
    <w:p w14:paraId="43ED72A4" w14:textId="3E71E4DE" w:rsidR="00975F5E" w:rsidRDefault="00975F5E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995532353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15ACDE46" w14:textId="0991CC9C" w:rsidR="00975F5E" w:rsidRPr="00975F5E" w:rsidRDefault="00975F5E">
          <w:pPr>
            <w:pStyle w:val="TtuloTDC"/>
            <w:rPr>
              <w:color w:val="4F6228" w:themeColor="accent3" w:themeShade="80"/>
            </w:rPr>
          </w:pPr>
          <w:r w:rsidRPr="00975F5E">
            <w:rPr>
              <w:color w:val="4F6228" w:themeColor="accent3" w:themeShade="80"/>
            </w:rPr>
            <w:t>Contenido</w:t>
          </w:r>
        </w:p>
        <w:p w14:paraId="39632369" w14:textId="77777777" w:rsidR="00975F5E" w:rsidRPr="00975F5E" w:rsidRDefault="00975F5E" w:rsidP="00975F5E">
          <w:pPr>
            <w:rPr>
              <w:lang w:val="es-ES"/>
            </w:rPr>
          </w:pPr>
        </w:p>
        <w:p w14:paraId="56FCA81C" w14:textId="1CCB2F28" w:rsidR="00426056" w:rsidRDefault="00975F5E">
          <w:pPr>
            <w:pStyle w:val="TDC1"/>
            <w:tabs>
              <w:tab w:val="right" w:leader="dot" w:pos="8495"/>
            </w:tabs>
            <w:rPr>
              <w:rFonts w:eastAsiaTheme="minorEastAsia"/>
              <w:lang w:val="en-US"/>
            </w:rPr>
          </w:pPr>
          <w:r w:rsidRPr="00975F5E">
            <w:rPr>
              <w:color w:val="000000" w:themeColor="text1"/>
            </w:rPr>
            <w:fldChar w:fldCharType="begin"/>
          </w:r>
          <w:r w:rsidRPr="00975F5E">
            <w:rPr>
              <w:color w:val="000000" w:themeColor="text1"/>
            </w:rPr>
            <w:instrText xml:space="preserve"> TOC \o "1-3" \h \z \u </w:instrText>
          </w:r>
          <w:r w:rsidRPr="00975F5E">
            <w:rPr>
              <w:color w:val="000000" w:themeColor="text1"/>
            </w:rPr>
            <w:fldChar w:fldCharType="separate"/>
          </w:r>
          <w:hyperlink w:anchor="_Toc108447552" w:history="1">
            <w:r w:rsidR="00426056" w:rsidRPr="00673BAA">
              <w:rPr>
                <w:rStyle w:val="Hipervnculo"/>
              </w:rPr>
              <w:t>Objetivos</w:t>
            </w:r>
            <w:r w:rsidR="00426056">
              <w:rPr>
                <w:webHidden/>
              </w:rPr>
              <w:tab/>
            </w:r>
            <w:r w:rsidR="00426056">
              <w:rPr>
                <w:webHidden/>
              </w:rPr>
              <w:fldChar w:fldCharType="begin"/>
            </w:r>
            <w:r w:rsidR="00426056">
              <w:rPr>
                <w:webHidden/>
              </w:rPr>
              <w:instrText xml:space="preserve"> PAGEREF _Toc108447552 \h </w:instrText>
            </w:r>
            <w:r w:rsidR="00426056">
              <w:rPr>
                <w:webHidden/>
              </w:rPr>
            </w:r>
            <w:r w:rsidR="00426056">
              <w:rPr>
                <w:webHidden/>
              </w:rPr>
              <w:fldChar w:fldCharType="separate"/>
            </w:r>
            <w:r w:rsidR="00426056">
              <w:rPr>
                <w:webHidden/>
              </w:rPr>
              <w:t>3</w:t>
            </w:r>
            <w:r w:rsidR="00426056">
              <w:rPr>
                <w:webHidden/>
              </w:rPr>
              <w:fldChar w:fldCharType="end"/>
            </w:r>
          </w:hyperlink>
        </w:p>
        <w:p w14:paraId="35CA1B94" w14:textId="3C1D4D11" w:rsidR="00426056" w:rsidRDefault="00426056">
          <w:pPr>
            <w:pStyle w:val="TDC1"/>
            <w:tabs>
              <w:tab w:val="right" w:leader="dot" w:pos="8495"/>
            </w:tabs>
            <w:rPr>
              <w:rFonts w:eastAsiaTheme="minorEastAsia"/>
              <w:lang w:val="en-US"/>
            </w:rPr>
          </w:pPr>
          <w:hyperlink w:anchor="_Toc108447553" w:history="1">
            <w:r w:rsidRPr="00673BAA">
              <w:rPr>
                <w:rStyle w:val="Hipervnculo"/>
              </w:rPr>
              <w:t>Sección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_Toc108447553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90DBB4" w14:textId="3A562748" w:rsidR="00426056" w:rsidRDefault="00426056">
          <w:pPr>
            <w:pStyle w:val="TDC1"/>
            <w:tabs>
              <w:tab w:val="right" w:leader="dot" w:pos="8495"/>
            </w:tabs>
            <w:rPr>
              <w:rFonts w:eastAsiaTheme="minorEastAsia"/>
              <w:lang w:val="en-US"/>
            </w:rPr>
          </w:pPr>
          <w:hyperlink w:anchor="_Toc108447554" w:history="1">
            <w:r w:rsidRPr="00673BAA">
              <w:rPr>
                <w:rStyle w:val="Hipervnculo"/>
              </w:rPr>
              <w:t>Sección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_Toc108447554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494130" w14:textId="49357D63" w:rsidR="00426056" w:rsidRDefault="00426056">
          <w:pPr>
            <w:pStyle w:val="TDC2"/>
            <w:tabs>
              <w:tab w:val="right" w:leader="dot" w:pos="8495"/>
            </w:tabs>
            <w:rPr>
              <w:rFonts w:eastAsiaTheme="minorEastAsia"/>
              <w:lang w:val="en-US"/>
            </w:rPr>
          </w:pPr>
          <w:hyperlink w:anchor="_Toc108447555" w:history="1">
            <w:r w:rsidRPr="00673BAA">
              <w:rPr>
                <w:rStyle w:val="Hipervnculo"/>
              </w:rPr>
              <w:t>Subsección 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_Toc108447555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569C24" w14:textId="1FBD0FA9" w:rsidR="00426056" w:rsidRDefault="00426056">
          <w:pPr>
            <w:pStyle w:val="TDC2"/>
            <w:tabs>
              <w:tab w:val="right" w:leader="dot" w:pos="8495"/>
            </w:tabs>
            <w:rPr>
              <w:rFonts w:eastAsiaTheme="minorEastAsia"/>
              <w:lang w:val="en-US"/>
            </w:rPr>
          </w:pPr>
          <w:hyperlink w:anchor="_Toc108447556" w:history="1">
            <w:r w:rsidRPr="00673BAA">
              <w:rPr>
                <w:rStyle w:val="Hipervnculo"/>
              </w:rPr>
              <w:t>Subsección 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_Toc108447556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B0D26A" w14:textId="198FE5DE" w:rsidR="00426056" w:rsidRDefault="00426056">
          <w:pPr>
            <w:pStyle w:val="TDC2"/>
            <w:tabs>
              <w:tab w:val="right" w:leader="dot" w:pos="8495"/>
            </w:tabs>
            <w:rPr>
              <w:rFonts w:eastAsiaTheme="minorEastAsia"/>
              <w:lang w:val="en-US"/>
            </w:rPr>
          </w:pPr>
          <w:hyperlink w:anchor="_Toc108447557" w:history="1">
            <w:r w:rsidRPr="00673BAA">
              <w:rPr>
                <w:rStyle w:val="Hipervnculo"/>
              </w:rPr>
              <w:t>Subsección 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_Toc108447557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851554" w14:textId="18CC9939" w:rsidR="00426056" w:rsidRDefault="00426056">
          <w:pPr>
            <w:pStyle w:val="TDC1"/>
            <w:tabs>
              <w:tab w:val="right" w:leader="dot" w:pos="8495"/>
            </w:tabs>
            <w:rPr>
              <w:rFonts w:eastAsiaTheme="minorEastAsia"/>
              <w:lang w:val="en-US"/>
            </w:rPr>
          </w:pPr>
          <w:hyperlink w:anchor="_Toc108447558" w:history="1">
            <w:r w:rsidRPr="00673BAA">
              <w:rPr>
                <w:rStyle w:val="Hipervnculo"/>
              </w:rPr>
              <w:t>Sección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_Toc108447558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903C23" w14:textId="2EBAB367" w:rsidR="00426056" w:rsidRDefault="00426056">
          <w:pPr>
            <w:pStyle w:val="TDC1"/>
            <w:tabs>
              <w:tab w:val="right" w:leader="dot" w:pos="8495"/>
            </w:tabs>
            <w:rPr>
              <w:rFonts w:eastAsiaTheme="minorEastAsia"/>
              <w:lang w:val="en-US"/>
            </w:rPr>
          </w:pPr>
          <w:hyperlink w:anchor="_Toc108447559" w:history="1">
            <w:r w:rsidRPr="00673BAA">
              <w:rPr>
                <w:rStyle w:val="Hipervnculo"/>
              </w:rPr>
              <w:t>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_Toc108447559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5FF809" w14:textId="40419670" w:rsidR="00426056" w:rsidRDefault="00426056">
          <w:pPr>
            <w:pStyle w:val="TDC1"/>
            <w:tabs>
              <w:tab w:val="right" w:leader="dot" w:pos="8495"/>
            </w:tabs>
            <w:rPr>
              <w:rFonts w:eastAsiaTheme="minorEastAsia"/>
              <w:lang w:val="en-US"/>
            </w:rPr>
          </w:pPr>
          <w:hyperlink w:anchor="_Toc108447560" w:history="1">
            <w:r w:rsidRPr="00673BAA">
              <w:rPr>
                <w:rStyle w:val="Hipervnculo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_Toc108447560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D7EFA2" w14:textId="31BB4BB6" w:rsidR="00975F5E" w:rsidRPr="00975F5E" w:rsidRDefault="00975F5E">
          <w:pPr>
            <w:rPr>
              <w:color w:val="000000" w:themeColor="text1"/>
            </w:rPr>
          </w:pPr>
          <w:r w:rsidRPr="00975F5E">
            <w:rPr>
              <w:noProof/>
              <w:color w:val="000000" w:themeColor="text1"/>
            </w:rPr>
            <w:fldChar w:fldCharType="end"/>
          </w:r>
        </w:p>
      </w:sdtContent>
    </w:sdt>
    <w:p w14:paraId="3265E7EC" w14:textId="142495BE" w:rsidR="00975F5E" w:rsidRDefault="00975F5E"/>
    <w:p w14:paraId="4B60E76F" w14:textId="5C89C55A" w:rsidR="00975F5E" w:rsidRDefault="00975F5E">
      <w:r>
        <w:br w:type="page"/>
      </w:r>
    </w:p>
    <w:p w14:paraId="1D5F34B5" w14:textId="2D25DE2C" w:rsidR="004E392F" w:rsidRDefault="00EE012E" w:rsidP="00C3023E">
      <w:pPr>
        <w:pStyle w:val="Ttulo1"/>
        <w:rPr>
          <w:color w:val="4F6228" w:themeColor="accent3" w:themeShade="80"/>
        </w:rPr>
      </w:pPr>
      <w:bookmarkStart w:id="1" w:name="_Toc108447552"/>
      <w:r>
        <w:rPr>
          <w:color w:val="4F6228" w:themeColor="accent3" w:themeShade="80"/>
        </w:rPr>
        <w:lastRenderedPageBreak/>
        <w:t>Objetivos</w:t>
      </w:r>
      <w:bookmarkEnd w:id="1"/>
    </w:p>
    <w:p w14:paraId="6809904B" w14:textId="20C90398" w:rsidR="00F56A5A" w:rsidRDefault="00F56A5A" w:rsidP="00F56A5A"/>
    <w:p w14:paraId="7CF69E73" w14:textId="7845CF50" w:rsidR="00585108" w:rsidRDefault="00426056" w:rsidP="00585108">
      <w:pPr>
        <w:pStyle w:val="Ttulo1"/>
        <w:rPr>
          <w:color w:val="4F6228" w:themeColor="accent3" w:themeShade="80"/>
        </w:rPr>
      </w:pPr>
      <w:bookmarkStart w:id="2" w:name="_Trazado_de_conductores"/>
      <w:bookmarkStart w:id="3" w:name="_Toc108447553"/>
      <w:bookmarkEnd w:id="2"/>
      <w:r>
        <w:rPr>
          <w:color w:val="4F6228" w:themeColor="accent3" w:themeShade="80"/>
        </w:rPr>
        <w:t>Sección 1</w:t>
      </w:r>
      <w:bookmarkEnd w:id="3"/>
    </w:p>
    <w:p w14:paraId="3D55CBDB" w14:textId="32052BAD" w:rsidR="00585108" w:rsidRPr="00585108" w:rsidRDefault="00585108" w:rsidP="00585108">
      <w:pPr>
        <w:rPr>
          <w:color w:val="000000" w:themeColor="text1"/>
        </w:rPr>
      </w:pPr>
    </w:p>
    <w:p w14:paraId="7374AC58" w14:textId="1F64A0B7" w:rsidR="00585108" w:rsidRDefault="00426056" w:rsidP="00585108">
      <w:pPr>
        <w:pStyle w:val="Ttulo1"/>
        <w:rPr>
          <w:color w:val="4F6228" w:themeColor="accent3" w:themeShade="80"/>
        </w:rPr>
      </w:pPr>
      <w:bookmarkStart w:id="4" w:name="_Ingeniería_de_mando"/>
      <w:bookmarkStart w:id="5" w:name="_Toc108447554"/>
      <w:bookmarkEnd w:id="4"/>
      <w:r>
        <w:rPr>
          <w:color w:val="4F6228" w:themeColor="accent3" w:themeShade="80"/>
        </w:rPr>
        <w:t>Sección 2</w:t>
      </w:r>
      <w:bookmarkEnd w:id="5"/>
    </w:p>
    <w:p w14:paraId="7EC5F171" w14:textId="456DC0E8" w:rsidR="003437E9" w:rsidRPr="003437E9" w:rsidRDefault="003437E9" w:rsidP="00426056">
      <w:pPr>
        <w:rPr>
          <w:noProof/>
        </w:rPr>
      </w:pPr>
    </w:p>
    <w:p w14:paraId="3A09DDD8" w14:textId="6EFCED4D" w:rsidR="005156BF" w:rsidRPr="005156BF" w:rsidRDefault="00426056" w:rsidP="00426056">
      <w:pPr>
        <w:pStyle w:val="Ttulo2"/>
        <w:rPr>
          <w:noProof/>
          <w:color w:val="4F6228" w:themeColor="accent3" w:themeShade="80"/>
          <w:u w:val="single"/>
        </w:rPr>
      </w:pPr>
      <w:bookmarkStart w:id="6" w:name="_Toc108447555"/>
      <w:r>
        <w:rPr>
          <w:noProof/>
          <w:color w:val="4F6228" w:themeColor="accent3" w:themeShade="80"/>
          <w:u w:val="single"/>
        </w:rPr>
        <w:t>Subsección a</w:t>
      </w:r>
      <w:bookmarkEnd w:id="6"/>
    </w:p>
    <w:p w14:paraId="0B7BFE6E" w14:textId="4A67A2C0" w:rsidR="006A157F" w:rsidRDefault="006A157F" w:rsidP="00426056"/>
    <w:p w14:paraId="59F9C236" w14:textId="165F2991" w:rsidR="0061550F" w:rsidRPr="003437E9" w:rsidRDefault="00426056" w:rsidP="00426056">
      <w:pPr>
        <w:pStyle w:val="Ttulo2"/>
        <w:rPr>
          <w:noProof/>
          <w:color w:val="4F6228" w:themeColor="accent3" w:themeShade="80"/>
          <w:u w:val="single"/>
        </w:rPr>
      </w:pPr>
      <w:bookmarkStart w:id="7" w:name="_Toc108447556"/>
      <w:r>
        <w:rPr>
          <w:noProof/>
          <w:color w:val="4F6228" w:themeColor="accent3" w:themeShade="80"/>
          <w:u w:val="single"/>
        </w:rPr>
        <w:t>Subsección b</w:t>
      </w:r>
      <w:bookmarkEnd w:id="7"/>
    </w:p>
    <w:p w14:paraId="6FE7C51D" w14:textId="79948396" w:rsidR="0061550F" w:rsidRPr="003437E9" w:rsidRDefault="00426056" w:rsidP="00426056">
      <w:pPr>
        <w:pStyle w:val="Ttulo2"/>
        <w:rPr>
          <w:noProof/>
          <w:color w:val="4F6228" w:themeColor="accent3" w:themeShade="80"/>
          <w:u w:val="single"/>
        </w:rPr>
      </w:pPr>
      <w:bookmarkStart w:id="8" w:name="_Toc108447557"/>
      <w:r>
        <w:rPr>
          <w:noProof/>
          <w:color w:val="4F6228" w:themeColor="accent3" w:themeShade="80"/>
          <w:u w:val="single"/>
        </w:rPr>
        <w:t>Subsección c</w:t>
      </w:r>
      <w:bookmarkEnd w:id="8"/>
    </w:p>
    <w:p w14:paraId="1AAE14F8" w14:textId="77777777" w:rsidR="0061550F" w:rsidRDefault="0061550F" w:rsidP="0061550F">
      <w:pPr>
        <w:pStyle w:val="Prrafodelista"/>
        <w:ind w:left="0"/>
      </w:pPr>
    </w:p>
    <w:p w14:paraId="3CD0E7EE" w14:textId="199FBABE" w:rsidR="00426056" w:rsidRDefault="00426056" w:rsidP="00426056">
      <w:pPr>
        <w:pStyle w:val="Ttulo1"/>
        <w:rPr>
          <w:color w:val="4F6228" w:themeColor="accent3" w:themeShade="80"/>
        </w:rPr>
      </w:pPr>
      <w:bookmarkStart w:id="9" w:name="_Toc108447558"/>
      <w:r>
        <w:rPr>
          <w:color w:val="4F6228" w:themeColor="accent3" w:themeShade="80"/>
        </w:rPr>
        <w:t xml:space="preserve">Sección </w:t>
      </w:r>
      <w:r>
        <w:rPr>
          <w:color w:val="4F6228" w:themeColor="accent3" w:themeShade="80"/>
        </w:rPr>
        <w:t>3</w:t>
      </w:r>
      <w:bookmarkEnd w:id="9"/>
    </w:p>
    <w:p w14:paraId="355E7C31" w14:textId="21CBAF11" w:rsidR="00426056" w:rsidRPr="00426056" w:rsidRDefault="00426056" w:rsidP="00426056">
      <w:pPr>
        <w:pStyle w:val="Ttulo1"/>
        <w:rPr>
          <w:color w:val="4F6228" w:themeColor="accent3" w:themeShade="80"/>
          <w:u w:val="single"/>
        </w:rPr>
      </w:pPr>
      <w:bookmarkStart w:id="10" w:name="_Toc108447559"/>
      <w:r>
        <w:rPr>
          <w:color w:val="4F6228" w:themeColor="accent3" w:themeShade="80"/>
        </w:rPr>
        <w:t>Conclusiones</w:t>
      </w:r>
      <w:bookmarkEnd w:id="10"/>
    </w:p>
    <w:p w14:paraId="299222A0" w14:textId="6E7D8687" w:rsidR="00F833A0" w:rsidRDefault="00F833A0" w:rsidP="00EE012E"/>
    <w:p w14:paraId="53D7B9F4" w14:textId="700CA0EB" w:rsidR="00E921C4" w:rsidRDefault="00A47CE0" w:rsidP="003437E9">
      <w:pPr>
        <w:pStyle w:val="Ttulo1"/>
        <w:rPr>
          <w:b/>
          <w:bCs/>
          <w:color w:val="4F6228" w:themeColor="accent3" w:themeShade="80"/>
        </w:rPr>
      </w:pPr>
      <w:bookmarkStart w:id="11" w:name="_Toc108447560"/>
      <w:r w:rsidRPr="00426056">
        <w:rPr>
          <w:color w:val="4F6228" w:themeColor="accent3" w:themeShade="80"/>
        </w:rPr>
        <w:t>Referencias</w:t>
      </w:r>
      <w:bookmarkEnd w:id="11"/>
    </w:p>
    <w:p w14:paraId="11745AA9" w14:textId="77777777" w:rsidR="003437E9" w:rsidRPr="003437E9" w:rsidRDefault="003437E9" w:rsidP="003437E9"/>
    <w:p w14:paraId="7959694E" w14:textId="6637A72C" w:rsidR="00E921C4" w:rsidRDefault="00E921C4" w:rsidP="00E921C4">
      <w:r>
        <w:t xml:space="preserve">[1] </w:t>
      </w:r>
    </w:p>
    <w:p w14:paraId="528184EA" w14:textId="6C46765C" w:rsidR="00E921C4" w:rsidRDefault="00E921C4" w:rsidP="00E921C4">
      <w:r>
        <w:t xml:space="preserve">[2] </w:t>
      </w:r>
    </w:p>
    <w:p w14:paraId="6F4B744B" w14:textId="21E86A65" w:rsidR="00E921C4" w:rsidRPr="00E921C4" w:rsidRDefault="00E921C4" w:rsidP="00D449B8">
      <w:pPr>
        <w:tabs>
          <w:tab w:val="center" w:pos="4252"/>
        </w:tabs>
        <w:rPr>
          <w:rFonts w:asciiTheme="majorHAnsi" w:hAnsiTheme="majorHAnsi"/>
          <w:b/>
          <w:bCs/>
          <w:color w:val="4F6228" w:themeColor="accent3" w:themeShade="80"/>
          <w:sz w:val="32"/>
          <w:szCs w:val="32"/>
          <w:lang w:val="en-US"/>
        </w:rPr>
      </w:pPr>
      <w:r w:rsidRPr="00E921C4">
        <w:rPr>
          <w:noProof/>
          <w:lang w:val="en-US"/>
        </w:rPr>
        <w:t xml:space="preserve">[3] </w:t>
      </w:r>
    </w:p>
    <w:sectPr w:rsidR="00E921C4" w:rsidRPr="00E921C4" w:rsidSect="00126530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67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AB43" w14:textId="77777777" w:rsidR="00434E4D" w:rsidRDefault="00434E4D" w:rsidP="00126530">
      <w:pPr>
        <w:spacing w:after="0" w:line="240" w:lineRule="auto"/>
      </w:pPr>
      <w:r>
        <w:separator/>
      </w:r>
    </w:p>
  </w:endnote>
  <w:endnote w:type="continuationSeparator" w:id="0">
    <w:p w14:paraId="3C5FD6B2" w14:textId="77777777" w:rsidR="00434E4D" w:rsidRDefault="00434E4D" w:rsidP="0012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FEE67" w14:textId="2430284A" w:rsidR="00126530" w:rsidRDefault="00126530" w:rsidP="00126530">
    <w:pPr>
      <w:pStyle w:val="Piedepgina"/>
      <w:jc w:val="center"/>
    </w:pPr>
    <w:r>
      <w:rPr>
        <w:noProof/>
        <w:lang w:eastAsia="es-AR"/>
      </w:rPr>
      <w:drawing>
        <wp:inline distT="0" distB="0" distL="0" distR="0" wp14:anchorId="4E4700F4" wp14:editId="14FC6071">
          <wp:extent cx="4492625" cy="85725"/>
          <wp:effectExtent l="0" t="0" r="3175" b="9525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s-pie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2625" cy="85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23852">
      <w:tab/>
    </w:r>
    <w:r w:rsidR="00BC79A7" w:rsidRPr="00BC79A7">
      <w:rPr>
        <w:sz w:val="16"/>
        <w:szCs w:val="16"/>
      </w:rPr>
      <w:fldChar w:fldCharType="begin"/>
    </w:r>
    <w:r w:rsidR="00BC79A7" w:rsidRPr="00BC79A7">
      <w:rPr>
        <w:sz w:val="16"/>
        <w:szCs w:val="16"/>
      </w:rPr>
      <w:instrText xml:space="preserve"> PAGE   \* MERGEFORMAT </w:instrText>
    </w:r>
    <w:r w:rsidR="00BC79A7" w:rsidRPr="00BC79A7">
      <w:rPr>
        <w:sz w:val="16"/>
        <w:szCs w:val="16"/>
      </w:rPr>
      <w:fldChar w:fldCharType="separate"/>
    </w:r>
    <w:r w:rsidR="00BC79A7" w:rsidRPr="00BC79A7">
      <w:rPr>
        <w:noProof/>
        <w:sz w:val="16"/>
        <w:szCs w:val="16"/>
      </w:rPr>
      <w:t>3</w:t>
    </w:r>
    <w:r w:rsidR="00BC79A7" w:rsidRPr="00BC79A7">
      <w:rPr>
        <w:sz w:val="16"/>
        <w:szCs w:val="16"/>
      </w:rPr>
      <w:fldChar w:fldCharType="end"/>
    </w:r>
    <w:r w:rsidR="00BC79A7" w:rsidRPr="00BC79A7">
      <w:rPr>
        <w:sz w:val="16"/>
        <w:szCs w:val="16"/>
      </w:rPr>
      <w:t xml:space="preserve"> de </w:t>
    </w:r>
    <w:r w:rsidR="00BC79A7" w:rsidRPr="00BC79A7">
      <w:rPr>
        <w:sz w:val="16"/>
        <w:szCs w:val="16"/>
      </w:rPr>
      <w:fldChar w:fldCharType="begin"/>
    </w:r>
    <w:r w:rsidR="00BC79A7" w:rsidRPr="00BC79A7">
      <w:rPr>
        <w:sz w:val="16"/>
        <w:szCs w:val="16"/>
      </w:rPr>
      <w:instrText xml:space="preserve"> NUMPAGES   \* MERGEFORMAT </w:instrText>
    </w:r>
    <w:r w:rsidR="00BC79A7" w:rsidRPr="00BC79A7">
      <w:rPr>
        <w:sz w:val="16"/>
        <w:szCs w:val="16"/>
      </w:rPr>
      <w:fldChar w:fldCharType="separate"/>
    </w:r>
    <w:r w:rsidR="00BC79A7" w:rsidRPr="00BC79A7">
      <w:rPr>
        <w:noProof/>
        <w:sz w:val="16"/>
        <w:szCs w:val="16"/>
      </w:rPr>
      <w:t>10</w:t>
    </w:r>
    <w:r w:rsidR="00BC79A7" w:rsidRPr="00BC79A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47FAA" w14:textId="77777777" w:rsidR="00434E4D" w:rsidRDefault="00434E4D" w:rsidP="00126530">
      <w:pPr>
        <w:spacing w:after="0" w:line="240" w:lineRule="auto"/>
      </w:pPr>
      <w:r>
        <w:separator/>
      </w:r>
    </w:p>
  </w:footnote>
  <w:footnote w:type="continuationSeparator" w:id="0">
    <w:p w14:paraId="24086334" w14:textId="77777777" w:rsidR="00434E4D" w:rsidRDefault="00434E4D" w:rsidP="00126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17F9" w14:textId="77777777" w:rsidR="00126530" w:rsidRDefault="00000000">
    <w:pPr>
      <w:pStyle w:val="Encabezado"/>
    </w:pPr>
    <w:r>
      <w:rPr>
        <w:noProof/>
        <w:lang w:eastAsia="es-AR"/>
      </w:rPr>
      <w:pict w14:anchorId="0B378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162105" o:spid="_x0000_s1026" type="#_x0000_t75" style="position:absolute;margin-left:0;margin-top:0;width:380.5pt;height:663.5pt;z-index:-251656192;mso-position-horizontal:center;mso-position-horizontal-relative:margin;mso-position-vertical:center;mso-position-vertical-relative:margin" o:allowincell="f">
          <v:imagedata r:id="rId1" o:title="arbo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29DD" w14:textId="77777777" w:rsidR="00126530" w:rsidRDefault="00000000" w:rsidP="00126530">
    <w:pPr>
      <w:pStyle w:val="Encabezado"/>
      <w:jc w:val="center"/>
    </w:pPr>
    <w:r>
      <w:rPr>
        <w:noProof/>
        <w:lang w:eastAsia="es-AR"/>
      </w:rPr>
      <w:pict w14:anchorId="6BD0E0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162106" o:spid="_x0000_s1027" type="#_x0000_t75" style="position:absolute;left:0;text-align:left;margin-left:0;margin-top:0;width:380.5pt;height:663.5pt;z-index:-251655168;mso-position-horizontal:center;mso-position-horizontal-relative:margin;mso-position-vertical:center;mso-position-vertical-relative:margin" o:allowincell="f">
          <v:imagedata r:id="rId1" o:title="arbol"/>
          <w10:wrap anchorx="margin" anchory="margin"/>
        </v:shape>
      </w:pict>
    </w:r>
    <w:r w:rsidR="00126530"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474DE827" wp14:editId="12CFF06B">
          <wp:simplePos x="0" y="0"/>
          <wp:positionH relativeFrom="column">
            <wp:posOffset>1777365</wp:posOffset>
          </wp:positionH>
          <wp:positionV relativeFrom="paragraph">
            <wp:posOffset>-116205</wp:posOffset>
          </wp:positionV>
          <wp:extent cx="1841500" cy="431800"/>
          <wp:effectExtent l="0" t="0" r="6350" b="6350"/>
          <wp:wrapThrough wrapText="bothSides">
            <wp:wrapPolygon edited="0">
              <wp:start x="0" y="0"/>
              <wp:lineTo x="0" y="20965"/>
              <wp:lineTo x="21451" y="20965"/>
              <wp:lineTo x="21451" y="17153"/>
              <wp:lineTo x="10726" y="15247"/>
              <wp:lineTo x="21451" y="11435"/>
              <wp:lineTo x="21451" y="2859"/>
              <wp:lineTo x="2011" y="0"/>
              <wp:lineTo x="0" y="0"/>
            </wp:wrapPolygon>
          </wp:wrapThrough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logan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71DA" w14:textId="77777777" w:rsidR="00126530" w:rsidRDefault="00000000">
    <w:pPr>
      <w:pStyle w:val="Encabezado"/>
    </w:pPr>
    <w:r>
      <w:rPr>
        <w:noProof/>
        <w:lang w:eastAsia="es-AR"/>
      </w:rPr>
      <w:pict w14:anchorId="310C9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162104" o:spid="_x0000_s1025" type="#_x0000_t75" style="position:absolute;margin-left:0;margin-top:0;width:380.5pt;height:663.5pt;z-index:-251657216;mso-position-horizontal:center;mso-position-horizontal-relative:margin;mso-position-vertical:center;mso-position-vertical-relative:margin" o:allowincell="f">
          <v:imagedata r:id="rId1" o:title="arbo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26"/>
    <w:multiLevelType w:val="hybridMultilevel"/>
    <w:tmpl w:val="723E4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2A65"/>
    <w:multiLevelType w:val="hybridMultilevel"/>
    <w:tmpl w:val="314C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3EAA"/>
    <w:multiLevelType w:val="hybridMultilevel"/>
    <w:tmpl w:val="FF0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44D01"/>
    <w:multiLevelType w:val="hybridMultilevel"/>
    <w:tmpl w:val="335A8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55937"/>
    <w:multiLevelType w:val="hybridMultilevel"/>
    <w:tmpl w:val="AEB4C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760FF"/>
    <w:multiLevelType w:val="hybridMultilevel"/>
    <w:tmpl w:val="AEE4E8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534DF"/>
    <w:multiLevelType w:val="hybridMultilevel"/>
    <w:tmpl w:val="E272B2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75DA4"/>
    <w:multiLevelType w:val="hybridMultilevel"/>
    <w:tmpl w:val="68A87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73422"/>
    <w:multiLevelType w:val="hybridMultilevel"/>
    <w:tmpl w:val="788AE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46AD7"/>
    <w:multiLevelType w:val="hybridMultilevel"/>
    <w:tmpl w:val="F9D4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30256"/>
    <w:multiLevelType w:val="hybridMultilevel"/>
    <w:tmpl w:val="AE0A3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513E5"/>
    <w:multiLevelType w:val="hybridMultilevel"/>
    <w:tmpl w:val="EFC87B72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5933506"/>
    <w:multiLevelType w:val="hybridMultilevel"/>
    <w:tmpl w:val="D0D0437A"/>
    <w:lvl w:ilvl="0" w:tplc="E3EC99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B4926"/>
    <w:multiLevelType w:val="hybridMultilevel"/>
    <w:tmpl w:val="DE2AB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B70F3"/>
    <w:multiLevelType w:val="hybridMultilevel"/>
    <w:tmpl w:val="F190E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77C61"/>
    <w:multiLevelType w:val="hybridMultilevel"/>
    <w:tmpl w:val="7602BDFA"/>
    <w:lvl w:ilvl="0" w:tplc="590C9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A366A"/>
    <w:multiLevelType w:val="hybridMultilevel"/>
    <w:tmpl w:val="335A8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F34D0"/>
    <w:multiLevelType w:val="hybridMultilevel"/>
    <w:tmpl w:val="335A8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82104"/>
    <w:multiLevelType w:val="hybridMultilevel"/>
    <w:tmpl w:val="932A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02038"/>
    <w:multiLevelType w:val="hybridMultilevel"/>
    <w:tmpl w:val="335A8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F7294"/>
    <w:multiLevelType w:val="hybridMultilevel"/>
    <w:tmpl w:val="468E2924"/>
    <w:lvl w:ilvl="0" w:tplc="590C922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E973DF"/>
    <w:multiLevelType w:val="hybridMultilevel"/>
    <w:tmpl w:val="22E2C3A8"/>
    <w:lvl w:ilvl="0" w:tplc="2C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615F34FE"/>
    <w:multiLevelType w:val="hybridMultilevel"/>
    <w:tmpl w:val="798434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D1A66"/>
    <w:multiLevelType w:val="hybridMultilevel"/>
    <w:tmpl w:val="DA74364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046A34"/>
    <w:multiLevelType w:val="hybridMultilevel"/>
    <w:tmpl w:val="B230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064D2"/>
    <w:multiLevelType w:val="multilevel"/>
    <w:tmpl w:val="25F20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4CF2462"/>
    <w:multiLevelType w:val="hybridMultilevel"/>
    <w:tmpl w:val="FA7E5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E7832"/>
    <w:multiLevelType w:val="hybridMultilevel"/>
    <w:tmpl w:val="E5A0C8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C3A56"/>
    <w:multiLevelType w:val="multilevel"/>
    <w:tmpl w:val="25F20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AC4267B"/>
    <w:multiLevelType w:val="hybridMultilevel"/>
    <w:tmpl w:val="E1504526"/>
    <w:lvl w:ilvl="0" w:tplc="E3EC994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F4505FA"/>
    <w:multiLevelType w:val="hybridMultilevel"/>
    <w:tmpl w:val="0C789EA8"/>
    <w:lvl w:ilvl="0" w:tplc="E3EC994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68514A1"/>
    <w:multiLevelType w:val="hybridMultilevel"/>
    <w:tmpl w:val="3CD2C9B4"/>
    <w:lvl w:ilvl="0" w:tplc="F30235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04B3F"/>
    <w:multiLevelType w:val="hybridMultilevel"/>
    <w:tmpl w:val="D4B6E2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32400"/>
    <w:multiLevelType w:val="hybridMultilevel"/>
    <w:tmpl w:val="F632A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B4E80"/>
    <w:multiLevelType w:val="hybridMultilevel"/>
    <w:tmpl w:val="8466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B31CA"/>
    <w:multiLevelType w:val="hybridMultilevel"/>
    <w:tmpl w:val="335A83E4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B1D6194"/>
    <w:multiLevelType w:val="hybridMultilevel"/>
    <w:tmpl w:val="0CAA4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242299">
    <w:abstractNumId w:val="28"/>
  </w:num>
  <w:num w:numId="2" w16cid:durableId="194541966">
    <w:abstractNumId w:val="10"/>
  </w:num>
  <w:num w:numId="3" w16cid:durableId="1481192701">
    <w:abstractNumId w:val="31"/>
  </w:num>
  <w:num w:numId="4" w16cid:durableId="829716550">
    <w:abstractNumId w:val="21"/>
  </w:num>
  <w:num w:numId="5" w16cid:durableId="330135559">
    <w:abstractNumId w:val="14"/>
  </w:num>
  <w:num w:numId="6" w16cid:durableId="1616982665">
    <w:abstractNumId w:val="5"/>
  </w:num>
  <w:num w:numId="7" w16cid:durableId="58478130">
    <w:abstractNumId w:val="29"/>
  </w:num>
  <w:num w:numId="8" w16cid:durableId="1449474325">
    <w:abstractNumId w:val="30"/>
  </w:num>
  <w:num w:numId="9" w16cid:durableId="1698697862">
    <w:abstractNumId w:val="5"/>
  </w:num>
  <w:num w:numId="10" w16cid:durableId="407387533">
    <w:abstractNumId w:val="26"/>
  </w:num>
  <w:num w:numId="11" w16cid:durableId="1237546239">
    <w:abstractNumId w:val="32"/>
  </w:num>
  <w:num w:numId="12" w16cid:durableId="821431960">
    <w:abstractNumId w:val="27"/>
  </w:num>
  <w:num w:numId="13" w16cid:durableId="356782236">
    <w:abstractNumId w:val="25"/>
  </w:num>
  <w:num w:numId="14" w16cid:durableId="564071007">
    <w:abstractNumId w:val="9"/>
  </w:num>
  <w:num w:numId="15" w16cid:durableId="2122456139">
    <w:abstractNumId w:val="12"/>
  </w:num>
  <w:num w:numId="16" w16cid:durableId="884369613">
    <w:abstractNumId w:val="23"/>
  </w:num>
  <w:num w:numId="17" w16cid:durableId="1057434162">
    <w:abstractNumId w:val="0"/>
  </w:num>
  <w:num w:numId="18" w16cid:durableId="677657383">
    <w:abstractNumId w:val="36"/>
  </w:num>
  <w:num w:numId="19" w16cid:durableId="763840808">
    <w:abstractNumId w:val="24"/>
  </w:num>
  <w:num w:numId="20" w16cid:durableId="945769980">
    <w:abstractNumId w:val="18"/>
  </w:num>
  <w:num w:numId="21" w16cid:durableId="1425566104">
    <w:abstractNumId w:val="1"/>
  </w:num>
  <w:num w:numId="22" w16cid:durableId="1910112583">
    <w:abstractNumId w:val="2"/>
  </w:num>
  <w:num w:numId="23" w16cid:durableId="933364834">
    <w:abstractNumId w:val="4"/>
  </w:num>
  <w:num w:numId="24" w16cid:durableId="646206139">
    <w:abstractNumId w:val="3"/>
  </w:num>
  <w:num w:numId="25" w16cid:durableId="671445977">
    <w:abstractNumId w:val="19"/>
  </w:num>
  <w:num w:numId="26" w16cid:durableId="263877610">
    <w:abstractNumId w:val="16"/>
  </w:num>
  <w:num w:numId="27" w16cid:durableId="78186415">
    <w:abstractNumId w:val="35"/>
  </w:num>
  <w:num w:numId="28" w16cid:durableId="977150335">
    <w:abstractNumId w:val="17"/>
  </w:num>
  <w:num w:numId="29" w16cid:durableId="2033220454">
    <w:abstractNumId w:val="11"/>
  </w:num>
  <w:num w:numId="30" w16cid:durableId="1762947445">
    <w:abstractNumId w:val="8"/>
  </w:num>
  <w:num w:numId="31" w16cid:durableId="974020800">
    <w:abstractNumId w:val="13"/>
  </w:num>
  <w:num w:numId="32" w16cid:durableId="1839611212">
    <w:abstractNumId w:val="7"/>
  </w:num>
  <w:num w:numId="33" w16cid:durableId="370804084">
    <w:abstractNumId w:val="15"/>
  </w:num>
  <w:num w:numId="34" w16cid:durableId="1688363388">
    <w:abstractNumId w:val="33"/>
  </w:num>
  <w:num w:numId="35" w16cid:durableId="17321433">
    <w:abstractNumId w:val="6"/>
  </w:num>
  <w:num w:numId="36" w16cid:durableId="118689043">
    <w:abstractNumId w:val="20"/>
  </w:num>
  <w:num w:numId="37" w16cid:durableId="1808007690">
    <w:abstractNumId w:val="22"/>
  </w:num>
  <w:num w:numId="38" w16cid:durableId="207003433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11"/>
    <w:rsid w:val="0000576C"/>
    <w:rsid w:val="00012193"/>
    <w:rsid w:val="00015C3F"/>
    <w:rsid w:val="000231D6"/>
    <w:rsid w:val="00023831"/>
    <w:rsid w:val="00072297"/>
    <w:rsid w:val="0008521C"/>
    <w:rsid w:val="000D1460"/>
    <w:rsid w:val="000D4038"/>
    <w:rsid w:val="00116494"/>
    <w:rsid w:val="00126530"/>
    <w:rsid w:val="00132262"/>
    <w:rsid w:val="00132BF0"/>
    <w:rsid w:val="00140374"/>
    <w:rsid w:val="00143C42"/>
    <w:rsid w:val="00154A67"/>
    <w:rsid w:val="00156C9D"/>
    <w:rsid w:val="00165727"/>
    <w:rsid w:val="001766A9"/>
    <w:rsid w:val="0018588B"/>
    <w:rsid w:val="001D4DEB"/>
    <w:rsid w:val="001E0B4F"/>
    <w:rsid w:val="0020183E"/>
    <w:rsid w:val="00201D2E"/>
    <w:rsid w:val="002111CF"/>
    <w:rsid w:val="00212664"/>
    <w:rsid w:val="00223852"/>
    <w:rsid w:val="002345D1"/>
    <w:rsid w:val="0024301D"/>
    <w:rsid w:val="00251392"/>
    <w:rsid w:val="00251CD0"/>
    <w:rsid w:val="00271F81"/>
    <w:rsid w:val="002A39D1"/>
    <w:rsid w:val="002B10F0"/>
    <w:rsid w:val="002B17EA"/>
    <w:rsid w:val="002C2064"/>
    <w:rsid w:val="002C23EB"/>
    <w:rsid w:val="002C4F22"/>
    <w:rsid w:val="002D1FF4"/>
    <w:rsid w:val="002E571F"/>
    <w:rsid w:val="002E5D30"/>
    <w:rsid w:val="002E6CC0"/>
    <w:rsid w:val="002F4F71"/>
    <w:rsid w:val="00310C79"/>
    <w:rsid w:val="00323E0C"/>
    <w:rsid w:val="003437E9"/>
    <w:rsid w:val="0035021F"/>
    <w:rsid w:val="00360210"/>
    <w:rsid w:val="00364411"/>
    <w:rsid w:val="00393513"/>
    <w:rsid w:val="003B5B87"/>
    <w:rsid w:val="003C3194"/>
    <w:rsid w:val="003E03BD"/>
    <w:rsid w:val="003E4261"/>
    <w:rsid w:val="00414069"/>
    <w:rsid w:val="00414E54"/>
    <w:rsid w:val="004158C9"/>
    <w:rsid w:val="00423EF0"/>
    <w:rsid w:val="0042521B"/>
    <w:rsid w:val="00426056"/>
    <w:rsid w:val="00434E4D"/>
    <w:rsid w:val="0045177C"/>
    <w:rsid w:val="004607BF"/>
    <w:rsid w:val="0046400B"/>
    <w:rsid w:val="0047317A"/>
    <w:rsid w:val="004741DB"/>
    <w:rsid w:val="00474C5F"/>
    <w:rsid w:val="00483A27"/>
    <w:rsid w:val="0049007E"/>
    <w:rsid w:val="004921EA"/>
    <w:rsid w:val="004B78C4"/>
    <w:rsid w:val="004C0B18"/>
    <w:rsid w:val="004D2172"/>
    <w:rsid w:val="004E1E7A"/>
    <w:rsid w:val="004E392F"/>
    <w:rsid w:val="004F259D"/>
    <w:rsid w:val="004F7C61"/>
    <w:rsid w:val="005156BF"/>
    <w:rsid w:val="00537023"/>
    <w:rsid w:val="00541F8B"/>
    <w:rsid w:val="005435D3"/>
    <w:rsid w:val="005740A5"/>
    <w:rsid w:val="00585108"/>
    <w:rsid w:val="00592367"/>
    <w:rsid w:val="005A788E"/>
    <w:rsid w:val="005D2A66"/>
    <w:rsid w:val="00604125"/>
    <w:rsid w:val="0061550F"/>
    <w:rsid w:val="00621E76"/>
    <w:rsid w:val="00642025"/>
    <w:rsid w:val="00660790"/>
    <w:rsid w:val="00665D86"/>
    <w:rsid w:val="006670C5"/>
    <w:rsid w:val="00667333"/>
    <w:rsid w:val="006854F2"/>
    <w:rsid w:val="0069266D"/>
    <w:rsid w:val="006A157F"/>
    <w:rsid w:val="006B3753"/>
    <w:rsid w:val="006C404F"/>
    <w:rsid w:val="006C4A6E"/>
    <w:rsid w:val="006E3414"/>
    <w:rsid w:val="006F7E82"/>
    <w:rsid w:val="0070772E"/>
    <w:rsid w:val="00755347"/>
    <w:rsid w:val="00763CC5"/>
    <w:rsid w:val="00765078"/>
    <w:rsid w:val="007704E1"/>
    <w:rsid w:val="007B19B3"/>
    <w:rsid w:val="007D3AAF"/>
    <w:rsid w:val="007D47E9"/>
    <w:rsid w:val="00815F46"/>
    <w:rsid w:val="00846F0C"/>
    <w:rsid w:val="008533B2"/>
    <w:rsid w:val="00861EF6"/>
    <w:rsid w:val="0086581D"/>
    <w:rsid w:val="00872B00"/>
    <w:rsid w:val="00895E0F"/>
    <w:rsid w:val="008A2567"/>
    <w:rsid w:val="008A53F7"/>
    <w:rsid w:val="008C1A2C"/>
    <w:rsid w:val="008E2498"/>
    <w:rsid w:val="008E5C13"/>
    <w:rsid w:val="008F6926"/>
    <w:rsid w:val="009315D7"/>
    <w:rsid w:val="0093572F"/>
    <w:rsid w:val="009529D6"/>
    <w:rsid w:val="00957D75"/>
    <w:rsid w:val="00964564"/>
    <w:rsid w:val="009733F8"/>
    <w:rsid w:val="0097370B"/>
    <w:rsid w:val="009743F7"/>
    <w:rsid w:val="00975F5E"/>
    <w:rsid w:val="0098090D"/>
    <w:rsid w:val="009A6F44"/>
    <w:rsid w:val="009D3C4C"/>
    <w:rsid w:val="00A07726"/>
    <w:rsid w:val="00A23DF1"/>
    <w:rsid w:val="00A35E25"/>
    <w:rsid w:val="00A47CE0"/>
    <w:rsid w:val="00A570CA"/>
    <w:rsid w:val="00A67396"/>
    <w:rsid w:val="00A85E03"/>
    <w:rsid w:val="00AA03D0"/>
    <w:rsid w:val="00AB45AC"/>
    <w:rsid w:val="00AB5219"/>
    <w:rsid w:val="00AC1A51"/>
    <w:rsid w:val="00AC2790"/>
    <w:rsid w:val="00AC3A18"/>
    <w:rsid w:val="00AD24F8"/>
    <w:rsid w:val="00AD2B64"/>
    <w:rsid w:val="00AE1DA6"/>
    <w:rsid w:val="00AE2F88"/>
    <w:rsid w:val="00AE6797"/>
    <w:rsid w:val="00AE767E"/>
    <w:rsid w:val="00AF3E19"/>
    <w:rsid w:val="00AF429E"/>
    <w:rsid w:val="00B24BCF"/>
    <w:rsid w:val="00B50192"/>
    <w:rsid w:val="00B51069"/>
    <w:rsid w:val="00B629C3"/>
    <w:rsid w:val="00B63DAA"/>
    <w:rsid w:val="00B841A9"/>
    <w:rsid w:val="00B97FA9"/>
    <w:rsid w:val="00BA6C5E"/>
    <w:rsid w:val="00BC79A7"/>
    <w:rsid w:val="00BD19C5"/>
    <w:rsid w:val="00BD1EB7"/>
    <w:rsid w:val="00BF680B"/>
    <w:rsid w:val="00C01100"/>
    <w:rsid w:val="00C03D70"/>
    <w:rsid w:val="00C13C61"/>
    <w:rsid w:val="00C224FE"/>
    <w:rsid w:val="00C3023E"/>
    <w:rsid w:val="00C30EE7"/>
    <w:rsid w:val="00C34F10"/>
    <w:rsid w:val="00C50910"/>
    <w:rsid w:val="00C7709E"/>
    <w:rsid w:val="00C8539B"/>
    <w:rsid w:val="00C879CE"/>
    <w:rsid w:val="00C97529"/>
    <w:rsid w:val="00CB5217"/>
    <w:rsid w:val="00CC167B"/>
    <w:rsid w:val="00CD7919"/>
    <w:rsid w:val="00CE46FC"/>
    <w:rsid w:val="00CE64ED"/>
    <w:rsid w:val="00CE7845"/>
    <w:rsid w:val="00D01981"/>
    <w:rsid w:val="00D02D39"/>
    <w:rsid w:val="00D05224"/>
    <w:rsid w:val="00D06EE1"/>
    <w:rsid w:val="00D26F65"/>
    <w:rsid w:val="00D304C4"/>
    <w:rsid w:val="00D31350"/>
    <w:rsid w:val="00D449B8"/>
    <w:rsid w:val="00D64B4F"/>
    <w:rsid w:val="00D73C3E"/>
    <w:rsid w:val="00D77B25"/>
    <w:rsid w:val="00DB545B"/>
    <w:rsid w:val="00DB62E8"/>
    <w:rsid w:val="00DD0F77"/>
    <w:rsid w:val="00DE0C84"/>
    <w:rsid w:val="00DE4979"/>
    <w:rsid w:val="00DF52B7"/>
    <w:rsid w:val="00E34810"/>
    <w:rsid w:val="00E3511E"/>
    <w:rsid w:val="00E54C69"/>
    <w:rsid w:val="00E7250A"/>
    <w:rsid w:val="00E921C4"/>
    <w:rsid w:val="00E94151"/>
    <w:rsid w:val="00EB5AA3"/>
    <w:rsid w:val="00ED216E"/>
    <w:rsid w:val="00EE012E"/>
    <w:rsid w:val="00F06AA0"/>
    <w:rsid w:val="00F11F26"/>
    <w:rsid w:val="00F20C46"/>
    <w:rsid w:val="00F21A80"/>
    <w:rsid w:val="00F56A5A"/>
    <w:rsid w:val="00F660F9"/>
    <w:rsid w:val="00F833A0"/>
    <w:rsid w:val="00F97E47"/>
    <w:rsid w:val="00FA575F"/>
    <w:rsid w:val="00FB20A9"/>
    <w:rsid w:val="00FC019C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A6CD5"/>
  <w15:docId w15:val="{142F53BB-1AA8-424B-A787-EC49405D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83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noProof/>
      <w:color w:val="0066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66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6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530"/>
  </w:style>
  <w:style w:type="paragraph" w:styleId="Piedepgina">
    <w:name w:val="footer"/>
    <w:basedOn w:val="Normal"/>
    <w:link w:val="PiedepginaCar"/>
    <w:uiPriority w:val="99"/>
    <w:unhideWhenUsed/>
    <w:rsid w:val="00126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530"/>
  </w:style>
  <w:style w:type="paragraph" w:styleId="Textodeglobo">
    <w:name w:val="Balloon Text"/>
    <w:basedOn w:val="Normal"/>
    <w:link w:val="TextodegloboCar"/>
    <w:uiPriority w:val="99"/>
    <w:semiHidden/>
    <w:unhideWhenUsed/>
    <w:rsid w:val="0012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53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23831"/>
    <w:rPr>
      <w:rFonts w:asciiTheme="majorHAnsi" w:eastAsiaTheme="majorEastAsia" w:hAnsiTheme="majorHAnsi" w:cstheme="majorBidi"/>
      <w:noProof/>
      <w:color w:val="006600"/>
      <w:sz w:val="32"/>
      <w:szCs w:val="32"/>
    </w:rPr>
  </w:style>
  <w:style w:type="paragraph" w:styleId="Prrafodelista">
    <w:name w:val="List Paragraph"/>
    <w:basedOn w:val="Normal"/>
    <w:uiPriority w:val="34"/>
    <w:qFormat/>
    <w:rsid w:val="002E571F"/>
    <w:pPr>
      <w:ind w:left="720"/>
      <w:contextualSpacing/>
    </w:pPr>
    <w:rPr>
      <w:rFonts w:ascii="Calibri" w:eastAsia="Calibri" w:hAnsi="Calibri" w:cs="Calibri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E571F"/>
    <w:pPr>
      <w:spacing w:before="480" w:line="276" w:lineRule="auto"/>
      <w:outlineLvl w:val="9"/>
    </w:pPr>
    <w:rPr>
      <w:b/>
      <w:bCs/>
      <w:noProof w:val="0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E571F"/>
    <w:pPr>
      <w:spacing w:after="100" w:line="259" w:lineRule="auto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2E571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E571F"/>
    <w:pPr>
      <w:spacing w:after="100" w:line="259" w:lineRule="auto"/>
      <w:ind w:left="220"/>
    </w:pPr>
    <w:rPr>
      <w:noProof/>
    </w:rPr>
  </w:style>
  <w:style w:type="character" w:customStyle="1" w:styleId="Ttulo2Car">
    <w:name w:val="Título 2 Car"/>
    <w:basedOn w:val="Fuentedeprrafopredeter"/>
    <w:link w:val="Ttulo2"/>
    <w:uiPriority w:val="9"/>
    <w:rsid w:val="00C30EE7"/>
    <w:rPr>
      <w:rFonts w:asciiTheme="majorHAnsi" w:eastAsiaTheme="majorEastAsia" w:hAnsiTheme="majorHAnsi" w:cstheme="majorBidi"/>
      <w:color w:val="006600"/>
      <w:sz w:val="26"/>
      <w:szCs w:val="26"/>
    </w:rPr>
  </w:style>
  <w:style w:type="table" w:styleId="Tablaconcuadrcula">
    <w:name w:val="Table Grid"/>
    <w:basedOn w:val="Tablanormal"/>
    <w:uiPriority w:val="59"/>
    <w:rsid w:val="00A5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6456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07E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9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E1DA6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4F259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OneDrive\Escritorio\Tree%20Ingenieria\Word\Hoja%20A4%20-%20dise&#241;o%2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B78B2-BB0D-4F7D-9D23-9C0DFFEA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A4 - diseño 1.dotx</Template>
  <TotalTime>1574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Boz</dc:creator>
  <cp:lastModifiedBy>Felipe Boz</cp:lastModifiedBy>
  <cp:revision>72</cp:revision>
  <cp:lastPrinted>2021-05-21T14:04:00Z</cp:lastPrinted>
  <dcterms:created xsi:type="dcterms:W3CDTF">2020-06-18T20:57:00Z</dcterms:created>
  <dcterms:modified xsi:type="dcterms:W3CDTF">2022-07-11T18:59:00Z</dcterms:modified>
</cp:coreProperties>
</file>